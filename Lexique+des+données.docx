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83641" w14:textId="77777777" w:rsidR="00BB32F8" w:rsidRDefault="000C094E">
      <w:pPr>
        <w:pStyle w:val="Titre"/>
      </w:pPr>
      <w:bookmarkStart w:id="0" w:name="_ni2gzovtbkfa"/>
      <w:bookmarkEnd w:id="0"/>
      <w:r>
        <w:t>Lexique des données</w:t>
      </w:r>
    </w:p>
    <w:p w14:paraId="4E662A96" w14:textId="77777777" w:rsidR="00BB32F8" w:rsidRDefault="000C094E">
      <w:pPr>
        <w:pStyle w:val="Standard"/>
      </w:pPr>
      <w:r>
        <w:t>Il y a 4 fichiers CSV à disposition :</w:t>
      </w:r>
    </w:p>
    <w:p w14:paraId="407CA791" w14:textId="77777777" w:rsidR="00BB32F8" w:rsidRDefault="000C094E">
      <w:pPr>
        <w:pStyle w:val="Standard"/>
        <w:widowControl/>
        <w:numPr>
          <w:ilvl w:val="0"/>
          <w:numId w:val="3"/>
        </w:numPr>
        <w:spacing w:after="0"/>
      </w:pPr>
      <w:r>
        <w:rPr>
          <w:color w:val="000000"/>
        </w:rPr>
        <w:t xml:space="preserve">Un fichier de disponibilité alimentaire </w:t>
      </w:r>
      <w:r>
        <w:t>pour l’année 2017</w:t>
      </w:r>
      <w:r>
        <w:rPr>
          <w:color w:val="000000"/>
        </w:rPr>
        <w:t xml:space="preserve"> qui contient 17</w:t>
      </w:r>
      <w:r>
        <w:t> </w:t>
      </w:r>
      <w:r>
        <w:rPr>
          <w:color w:val="000000"/>
        </w:rPr>
        <w:t>variables :</w:t>
      </w:r>
    </w:p>
    <w:p w14:paraId="09352ECF" w14:textId="77777777" w:rsidR="00BB32F8" w:rsidRDefault="000C094E">
      <w:pPr>
        <w:pStyle w:val="Standard"/>
        <w:widowControl/>
        <w:numPr>
          <w:ilvl w:val="1"/>
          <w:numId w:val="2"/>
        </w:numPr>
        <w:spacing w:after="0"/>
      </w:pPr>
      <w:r>
        <w:rPr>
          <w:color w:val="000000"/>
        </w:rPr>
        <w:t>Le pays</w:t>
      </w:r>
      <w:r>
        <w:t>.</w:t>
      </w:r>
    </w:p>
    <w:p w14:paraId="58517977" w14:textId="77777777" w:rsidR="00BB32F8" w:rsidRDefault="000C094E">
      <w:pPr>
        <w:pStyle w:val="Standard"/>
        <w:widowControl/>
        <w:numPr>
          <w:ilvl w:val="1"/>
          <w:numId w:val="2"/>
        </w:numPr>
        <w:spacing w:after="0"/>
      </w:pPr>
      <w:r>
        <w:rPr>
          <w:color w:val="000000"/>
        </w:rPr>
        <w:t>Le produit.</w:t>
      </w:r>
    </w:p>
    <w:p w14:paraId="48ADA1E5" w14:textId="77777777" w:rsidR="00BB32F8" w:rsidRDefault="000C094E">
      <w:pPr>
        <w:pStyle w:val="Standard"/>
        <w:widowControl/>
        <w:numPr>
          <w:ilvl w:val="1"/>
          <w:numId w:val="2"/>
        </w:numPr>
        <w:spacing w:after="0"/>
      </w:pPr>
      <w:r>
        <w:rPr>
          <w:color w:val="000000"/>
        </w:rPr>
        <w:t xml:space="preserve">4 variables de disponibilité alimentaire. Ces 4 variables sont </w:t>
      </w:r>
      <w:r>
        <w:rPr>
          <w:color w:val="000000"/>
        </w:rPr>
        <w:t xml:space="preserve">exprimées dans des unités bien spécifiques, qui sont précisées directement dans le nom de la variable. </w:t>
      </w:r>
      <w:r>
        <w:t>À</w:t>
      </w:r>
      <w:r>
        <w:rPr>
          <w:color w:val="000000"/>
        </w:rPr>
        <w:t xml:space="preserve"> noter cependant q</w:t>
      </w:r>
      <w:r>
        <w:t xml:space="preserve">ue la notation </w:t>
      </w:r>
      <w:r>
        <w:rPr>
          <w:i/>
        </w:rPr>
        <w:t>kcal</w:t>
      </w:r>
      <w:r>
        <w:t xml:space="preserve"> est un abus de langage, elle correspond à une calorie réelle.</w:t>
      </w:r>
    </w:p>
    <w:p w14:paraId="4828BBF6" w14:textId="77777777" w:rsidR="00BB32F8" w:rsidRDefault="000C094E">
      <w:pPr>
        <w:pStyle w:val="Standard"/>
        <w:widowControl/>
        <w:numPr>
          <w:ilvl w:val="1"/>
          <w:numId w:val="2"/>
        </w:numPr>
        <w:spacing w:after="0"/>
      </w:pPr>
      <w:r>
        <w:rPr>
          <w:color w:val="000000"/>
        </w:rPr>
        <w:t>10 variables qui précisent les utilisations/moyens d</w:t>
      </w:r>
      <w:r>
        <w:rPr>
          <w:color w:val="000000"/>
        </w:rPr>
        <w:t xml:space="preserve">’acquisition de la disponibilité alimentaire. Elles sont toutes exprimées en </w:t>
      </w:r>
      <w:r>
        <w:rPr>
          <w:b/>
          <w:color w:val="000000"/>
        </w:rPr>
        <w:t>milliers de tonnes</w:t>
      </w:r>
      <w:r>
        <w:rPr>
          <w:color w:val="000000"/>
        </w:rPr>
        <w:t>.</w:t>
      </w:r>
    </w:p>
    <w:p w14:paraId="5DBFAA2D" w14:textId="77777777" w:rsidR="00BB32F8" w:rsidRDefault="000C094E">
      <w:pPr>
        <w:pStyle w:val="Standard"/>
        <w:widowControl/>
        <w:numPr>
          <w:ilvl w:val="1"/>
          <w:numId w:val="2"/>
        </w:numPr>
      </w:pPr>
      <w:r>
        <w:rPr>
          <w:color w:val="000000"/>
        </w:rPr>
        <w:t>Enfin, une variable type qui précise si le produit est d’origine animale ou végétale.</w:t>
      </w:r>
    </w:p>
    <w:p w14:paraId="1CF06A13" w14:textId="77777777" w:rsidR="00BB32F8" w:rsidRDefault="000C094E">
      <w:pPr>
        <w:pStyle w:val="Standard"/>
        <w:widowControl/>
        <w:numPr>
          <w:ilvl w:val="0"/>
          <w:numId w:val="2"/>
        </w:numPr>
        <w:spacing w:after="0"/>
      </w:pPr>
      <w:r>
        <w:rPr>
          <w:color w:val="000000"/>
        </w:rPr>
        <w:t>Un fichier d’insécurité alimentaire, qui inclut :</w:t>
      </w:r>
    </w:p>
    <w:p w14:paraId="4E2219B1" w14:textId="77777777" w:rsidR="00BB32F8" w:rsidRDefault="000C094E">
      <w:pPr>
        <w:pStyle w:val="Standard"/>
        <w:widowControl/>
        <w:numPr>
          <w:ilvl w:val="1"/>
          <w:numId w:val="2"/>
        </w:numPr>
        <w:spacing w:after="0"/>
      </w:pPr>
      <w:r>
        <w:rPr>
          <w:color w:val="000000"/>
        </w:rPr>
        <w:t>Le pays.</w:t>
      </w:r>
    </w:p>
    <w:p w14:paraId="0D407D63" w14:textId="77777777" w:rsidR="00BB32F8" w:rsidRDefault="000C094E">
      <w:pPr>
        <w:pStyle w:val="Standard"/>
        <w:widowControl/>
        <w:numPr>
          <w:ilvl w:val="1"/>
          <w:numId w:val="2"/>
        </w:numPr>
        <w:spacing w:after="0"/>
      </w:pPr>
      <w:r>
        <w:t>Intervalle d’a</w:t>
      </w:r>
      <w:r>
        <w:t>nnées.</w:t>
      </w:r>
    </w:p>
    <w:p w14:paraId="7E16E985" w14:textId="77777777" w:rsidR="00BB32F8" w:rsidRDefault="000C094E">
      <w:pPr>
        <w:pStyle w:val="Standard"/>
        <w:widowControl/>
        <w:numPr>
          <w:ilvl w:val="1"/>
          <w:numId w:val="2"/>
        </w:numPr>
        <w:spacing w:after="0"/>
      </w:pPr>
      <w:r>
        <w:rPr>
          <w:color w:val="000000"/>
        </w:rPr>
        <w:t>Le</w:t>
      </w:r>
      <w:r>
        <w:t xml:space="preserve"> </w:t>
      </w:r>
      <w:r>
        <w:rPr>
          <w:color w:val="000000"/>
        </w:rPr>
        <w:t xml:space="preserve">nombre de personnes en sous-alimentation en millions d’habitants </w:t>
      </w:r>
      <w:r>
        <w:t>(ex. : pour l’intervalle 2016-2018, le nombre de personnes correspond à la moyenne sur ces 3 années, on peut le résumer en 2017).</w:t>
      </w:r>
    </w:p>
    <w:p w14:paraId="50099A1D" w14:textId="77777777" w:rsidR="00BB32F8" w:rsidRDefault="00BB32F8">
      <w:pPr>
        <w:pStyle w:val="Standard"/>
        <w:widowControl/>
        <w:spacing w:after="0"/>
      </w:pPr>
    </w:p>
    <w:p w14:paraId="1B6A1BAF" w14:textId="77777777" w:rsidR="00BB32F8" w:rsidRDefault="000C094E">
      <w:pPr>
        <w:pStyle w:val="Standard"/>
        <w:widowControl/>
        <w:numPr>
          <w:ilvl w:val="0"/>
          <w:numId w:val="2"/>
        </w:numPr>
        <w:spacing w:after="0"/>
      </w:pPr>
      <w:r>
        <w:rPr>
          <w:color w:val="000000"/>
        </w:rPr>
        <w:t>Un fichier de population qui inclut :</w:t>
      </w:r>
    </w:p>
    <w:p w14:paraId="50B4D78C" w14:textId="77777777" w:rsidR="00BB32F8" w:rsidRDefault="000C094E">
      <w:pPr>
        <w:pStyle w:val="Standard"/>
        <w:widowControl/>
        <w:numPr>
          <w:ilvl w:val="1"/>
          <w:numId w:val="2"/>
        </w:numPr>
        <w:spacing w:after="0"/>
      </w:pPr>
      <w:r>
        <w:rPr>
          <w:color w:val="000000"/>
        </w:rPr>
        <w:t xml:space="preserve">Le </w:t>
      </w:r>
      <w:r>
        <w:rPr>
          <w:color w:val="000000"/>
        </w:rPr>
        <w:t>pays.</w:t>
      </w:r>
    </w:p>
    <w:p w14:paraId="44BE00EF" w14:textId="77777777" w:rsidR="00BB32F8" w:rsidRDefault="000C094E">
      <w:pPr>
        <w:pStyle w:val="Standard"/>
        <w:widowControl/>
        <w:numPr>
          <w:ilvl w:val="1"/>
          <w:numId w:val="2"/>
        </w:numPr>
        <w:spacing w:after="0"/>
      </w:pPr>
      <w:r>
        <w:rPr>
          <w:color w:val="000000"/>
        </w:rPr>
        <w:t>L’année.</w:t>
      </w:r>
    </w:p>
    <w:p w14:paraId="483699F4" w14:textId="77777777" w:rsidR="00BB32F8" w:rsidRDefault="000C094E">
      <w:pPr>
        <w:pStyle w:val="Standard"/>
        <w:widowControl/>
        <w:numPr>
          <w:ilvl w:val="1"/>
          <w:numId w:val="2"/>
        </w:numPr>
      </w:pPr>
      <w:r>
        <w:rPr>
          <w:color w:val="000000"/>
        </w:rPr>
        <w:t>La population du pays, exprimée en milliers d’habitant</w:t>
      </w:r>
      <w:r>
        <w:t>s.</w:t>
      </w:r>
    </w:p>
    <w:p w14:paraId="71BD0A44" w14:textId="77777777" w:rsidR="00BB32F8" w:rsidRDefault="000C094E">
      <w:pPr>
        <w:pStyle w:val="Standard"/>
        <w:widowControl/>
        <w:numPr>
          <w:ilvl w:val="0"/>
          <w:numId w:val="2"/>
        </w:numPr>
        <w:spacing w:after="0"/>
      </w:pPr>
      <w:r>
        <w:rPr>
          <w:color w:val="000000"/>
        </w:rPr>
        <w:t>Un fichier d’aide alimentaire qui contient :</w:t>
      </w:r>
    </w:p>
    <w:p w14:paraId="7C3FD0BB" w14:textId="77777777" w:rsidR="00BB32F8" w:rsidRDefault="000C094E">
      <w:pPr>
        <w:pStyle w:val="Standard"/>
        <w:widowControl/>
        <w:numPr>
          <w:ilvl w:val="1"/>
          <w:numId w:val="2"/>
        </w:numPr>
        <w:spacing w:after="0"/>
      </w:pPr>
      <w:r>
        <w:rPr>
          <w:color w:val="000000"/>
        </w:rPr>
        <w:t>Le pays bénéficiaire.</w:t>
      </w:r>
    </w:p>
    <w:p w14:paraId="373783DB" w14:textId="77777777" w:rsidR="00BB32F8" w:rsidRDefault="000C094E">
      <w:pPr>
        <w:pStyle w:val="Standard"/>
        <w:widowControl/>
        <w:numPr>
          <w:ilvl w:val="1"/>
          <w:numId w:val="2"/>
        </w:numPr>
        <w:spacing w:after="0"/>
      </w:pPr>
      <w:r>
        <w:rPr>
          <w:color w:val="000000"/>
        </w:rPr>
        <w:t>L’année.</w:t>
      </w:r>
    </w:p>
    <w:p w14:paraId="67CA2E04" w14:textId="77777777" w:rsidR="00BB32F8" w:rsidRDefault="000C094E">
      <w:pPr>
        <w:pStyle w:val="Standard"/>
        <w:widowControl/>
        <w:numPr>
          <w:ilvl w:val="1"/>
          <w:numId w:val="2"/>
        </w:numPr>
        <w:spacing w:after="0"/>
      </w:pPr>
      <w:r>
        <w:rPr>
          <w:color w:val="000000"/>
        </w:rPr>
        <w:t>Le produit.</w:t>
      </w:r>
    </w:p>
    <w:p w14:paraId="525437E7" w14:textId="77777777" w:rsidR="00BB32F8" w:rsidRDefault="000C094E">
      <w:pPr>
        <w:pStyle w:val="Standard"/>
        <w:widowControl/>
        <w:numPr>
          <w:ilvl w:val="1"/>
          <w:numId w:val="2"/>
        </w:numPr>
      </w:pPr>
      <w:r>
        <w:rPr>
          <w:color w:val="000000"/>
        </w:rPr>
        <w:t>La quantité qui a été donnée comme aide alimentaire, en tonnes.</w:t>
      </w:r>
    </w:p>
    <w:p w14:paraId="03F17AB4" w14:textId="77777777" w:rsidR="00BB32F8" w:rsidRDefault="000C094E">
      <w:pPr>
        <w:pStyle w:val="Standard"/>
      </w:pPr>
      <w:r>
        <w:t>L’ensemble de ces fichiers provi</w:t>
      </w:r>
      <w:r>
        <w:t xml:space="preserve">ent initialement des données de la FAO téléchargeables librement ici : </w:t>
      </w:r>
      <w:hyperlink r:id="rId7" w:history="1">
        <w:r>
          <w:rPr>
            <w:color w:val="0563C1"/>
            <w:u w:val="single"/>
          </w:rPr>
          <w:t>http://www.fao.org/faostat/fr/#data</w:t>
        </w:r>
      </w:hyperlink>
    </w:p>
    <w:p w14:paraId="61FD0070" w14:textId="77777777" w:rsidR="00BB32F8" w:rsidRDefault="00BB32F8">
      <w:pPr>
        <w:pStyle w:val="Standard"/>
      </w:pPr>
    </w:p>
    <w:p w14:paraId="4206B99B" w14:textId="77777777" w:rsidR="00BB32F8" w:rsidRDefault="000C094E">
      <w:pPr>
        <w:pStyle w:val="Standard"/>
      </w:pPr>
      <w:r>
        <w:rPr>
          <w:b/>
          <w:sz w:val="28"/>
          <w:szCs w:val="28"/>
        </w:rPr>
        <w:t>Notes de mes précédentes recherches</w:t>
      </w:r>
    </w:p>
    <w:p w14:paraId="170B3EE3" w14:textId="77777777" w:rsidR="00BB32F8" w:rsidRDefault="000C094E">
      <w:pPr>
        <w:pStyle w:val="Standard"/>
        <w:widowControl/>
        <w:numPr>
          <w:ilvl w:val="0"/>
          <w:numId w:val="4"/>
        </w:numPr>
        <w:spacing w:after="0"/>
      </w:pPr>
      <w:r>
        <w:t xml:space="preserve">La disponibilité alimentaire correspond à la disponibilité </w:t>
      </w:r>
      <w:r>
        <w:t>d'aliments en quantité suffisante et d'une qualité appropriée pour l’alimentation humaine.</w:t>
      </w:r>
    </w:p>
    <w:p w14:paraId="25783A32" w14:textId="77777777" w:rsidR="00BB32F8" w:rsidRDefault="000C094E">
      <w:pPr>
        <w:pStyle w:val="Standard"/>
        <w:widowControl/>
        <w:numPr>
          <w:ilvl w:val="0"/>
          <w:numId w:val="1"/>
        </w:numPr>
        <w:spacing w:after="0"/>
      </w:pPr>
      <w:r>
        <w:t>La disponibilité intérieure correspond à la disponibilité totale d’un aliment au sein du pays.</w:t>
      </w:r>
    </w:p>
    <w:p w14:paraId="105D5EB1" w14:textId="77777777" w:rsidR="00BB32F8" w:rsidRDefault="000C094E">
      <w:pPr>
        <w:pStyle w:val="Standard"/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Il y a un lien logique entre l’ensemble des 10 variables exprimées en </w:t>
      </w:r>
      <w:r>
        <w:rPr>
          <w:color w:val="000000"/>
        </w:rPr>
        <w:t>milliers de tonnes sur les utilisations de la disponibilité intérieure, qui peut s’exprimer avec une équation du type : A1 + A2 + … = disponibilité intérieure = B1 + B2 + …</w:t>
      </w:r>
      <w:r>
        <w:rPr>
          <w:color w:val="000000"/>
        </w:rPr>
        <w:br/>
      </w:r>
      <w:r>
        <w:rPr>
          <w:color w:val="000000"/>
        </w:rPr>
        <w:t>Mais je ne me souviens plus exactement !</w:t>
      </w:r>
    </w:p>
    <w:p w14:paraId="69066D90" w14:textId="77777777" w:rsidR="00BB32F8" w:rsidRDefault="000C094E">
      <w:pPr>
        <w:pStyle w:val="Standard"/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Lors de mes recherches, j’ai </w:t>
      </w:r>
      <w:r>
        <w:rPr>
          <w:color w:val="000000"/>
        </w:rPr>
        <w:t>découvert des chiffres intéressants sur l’utilisation des céréales, notamment la répartition</w:t>
      </w:r>
      <w:r>
        <w:t xml:space="preserve"> entre l’</w:t>
      </w:r>
      <w:r>
        <w:rPr>
          <w:color w:val="000000"/>
        </w:rPr>
        <w:t xml:space="preserve">alimentation humaine (colonne </w:t>
      </w:r>
      <w:r>
        <w:rPr>
          <w:b/>
        </w:rPr>
        <w:t>Nourriture</w:t>
      </w:r>
      <w:r>
        <w:t>) et l’</w:t>
      </w:r>
      <w:r>
        <w:rPr>
          <w:color w:val="000000"/>
        </w:rPr>
        <w:t xml:space="preserve">alimentation pour animaux. La liste des céréales peut être trouvée </w:t>
      </w:r>
      <w:r>
        <w:t>en allant fouiller un peu dans l’onglet B</w:t>
      </w:r>
      <w:r>
        <w:t>ilans alimentaires, sur le lien juste ci-dessus.</w:t>
      </w:r>
    </w:p>
    <w:p w14:paraId="36A60F2B" w14:textId="77777777" w:rsidR="00BB32F8" w:rsidRDefault="000C094E">
      <w:pPr>
        <w:pStyle w:val="Standard"/>
        <w:widowControl/>
        <w:numPr>
          <w:ilvl w:val="0"/>
          <w:numId w:val="1"/>
        </w:numPr>
      </w:pPr>
      <w:r>
        <w:rPr>
          <w:color w:val="000000"/>
        </w:rPr>
        <w:lastRenderedPageBreak/>
        <w:t>Enfin, je me souviens d’un exemple étonnant d’utilisation du manioc par la Thaïlande aux égards de la proportion de personnes en sous-nutrition. Il serait intéressant d’aller à nouveau y jeter un coup d’œil,</w:t>
      </w:r>
      <w:r>
        <w:rPr>
          <w:color w:val="000000"/>
        </w:rPr>
        <w:t xml:space="preserve"> de mémoire ça concerna</w:t>
      </w:r>
      <w:r>
        <w:t>it l’exportation par rapport à la production.</w:t>
      </w:r>
    </w:p>
    <w:sectPr w:rsidR="00BB32F8">
      <w:pgSz w:w="11906" w:h="16838"/>
      <w:pgMar w:top="1134" w:right="1418" w:bottom="851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9A56C" w14:textId="77777777" w:rsidR="000C094E" w:rsidRDefault="000C094E">
      <w:r>
        <w:separator/>
      </w:r>
    </w:p>
  </w:endnote>
  <w:endnote w:type="continuationSeparator" w:id="0">
    <w:p w14:paraId="376E013B" w14:textId="77777777" w:rsidR="000C094E" w:rsidRDefault="000C0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90C14" w14:textId="77777777" w:rsidR="000C094E" w:rsidRDefault="000C094E">
      <w:r>
        <w:rPr>
          <w:color w:val="000000"/>
        </w:rPr>
        <w:separator/>
      </w:r>
    </w:p>
  </w:footnote>
  <w:footnote w:type="continuationSeparator" w:id="0">
    <w:p w14:paraId="38B86C22" w14:textId="77777777" w:rsidR="000C094E" w:rsidRDefault="000C09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84F65"/>
    <w:multiLevelType w:val="multilevel"/>
    <w:tmpl w:val="2EF8434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727E3D"/>
    <w:multiLevelType w:val="multilevel"/>
    <w:tmpl w:val="57D2940E"/>
    <w:styleLink w:val="WWNum1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B32F8"/>
    <w:rsid w:val="000C094E"/>
    <w:rsid w:val="0054139C"/>
    <w:rsid w:val="00BB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DF5A6"/>
  <w15:docId w15:val="{98C10C44-7774-4A31-ADF8-B3F0AD800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  <w:suppressAutoHyphens/>
    </w:pPr>
  </w:style>
  <w:style w:type="paragraph" w:styleId="Titre1">
    <w:name w:val="heading 1"/>
    <w:basedOn w:val="Normal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re">
    <w:name w:val="Title"/>
    <w:basedOn w:val="Normal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ListLabel1">
    <w:name w:val="ListLabel 1"/>
    <w:rPr>
      <w:rFonts w:eastAsia="Noto Sans Symbols" w:cs="Noto Sans Symbols"/>
    </w:rPr>
  </w:style>
  <w:style w:type="character" w:customStyle="1" w:styleId="ListLabel2">
    <w:name w:val="ListLabel 2"/>
    <w:rPr>
      <w:rFonts w:eastAsia="Courier New" w:cs="Courier New"/>
    </w:rPr>
  </w:style>
  <w:style w:type="character" w:customStyle="1" w:styleId="ListLabel3">
    <w:name w:val="ListLabel 3"/>
    <w:rPr>
      <w:rFonts w:eastAsia="Noto Sans Symbols" w:cs="Noto Sans Symbols"/>
    </w:rPr>
  </w:style>
  <w:style w:type="character" w:customStyle="1" w:styleId="ListLabel4">
    <w:name w:val="ListLabel 4"/>
    <w:rPr>
      <w:rFonts w:eastAsia="Noto Sans Symbols" w:cs="Noto Sans Symbols"/>
    </w:rPr>
  </w:style>
  <w:style w:type="character" w:customStyle="1" w:styleId="ListLabel5">
    <w:name w:val="ListLabel 5"/>
    <w:rPr>
      <w:rFonts w:eastAsia="Courier New" w:cs="Courier New"/>
    </w:rPr>
  </w:style>
  <w:style w:type="character" w:customStyle="1" w:styleId="ListLabel6">
    <w:name w:val="ListLabel 6"/>
    <w:rPr>
      <w:rFonts w:eastAsia="Noto Sans Symbols" w:cs="Noto Sans Symbols"/>
    </w:rPr>
  </w:style>
  <w:style w:type="character" w:customStyle="1" w:styleId="ListLabel7">
    <w:name w:val="ListLabel 7"/>
    <w:rPr>
      <w:rFonts w:eastAsia="Noto Sans Symbols" w:cs="Noto Sans Symbols"/>
    </w:rPr>
  </w:style>
  <w:style w:type="character" w:customStyle="1" w:styleId="ListLabel8">
    <w:name w:val="ListLabel 8"/>
    <w:rPr>
      <w:rFonts w:eastAsia="Courier New" w:cs="Courier New"/>
    </w:rPr>
  </w:style>
  <w:style w:type="character" w:customStyle="1" w:styleId="ListLabel9">
    <w:name w:val="ListLabel 9"/>
    <w:rPr>
      <w:rFonts w:eastAsia="Noto Sans Symbols" w:cs="Noto Sans Symbols"/>
    </w:rPr>
  </w:style>
  <w:style w:type="character" w:customStyle="1" w:styleId="ListLabel10">
    <w:name w:val="ListLabel 10"/>
    <w:rPr>
      <w:rFonts w:eastAsia="Calibri" w:cs="Calibri"/>
    </w:rPr>
  </w:style>
  <w:style w:type="character" w:customStyle="1" w:styleId="ListLabel11">
    <w:name w:val="ListLabel 11"/>
    <w:rPr>
      <w:color w:val="0563C1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Num1">
    <w:name w:val="WWNum1"/>
    <w:basedOn w:val="Aucuneliste"/>
    <w:pPr>
      <w:numPr>
        <w:numId w:val="1"/>
      </w:numPr>
    </w:pPr>
  </w:style>
  <w:style w:type="numbering" w:customStyle="1" w:styleId="WWNum2">
    <w:name w:val="WWNum2"/>
    <w:basedOn w:val="Aucuneliste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ao.org/faostat/fr/#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Jorge Ocon</cp:lastModifiedBy>
  <cp:revision>2</cp:revision>
  <dcterms:created xsi:type="dcterms:W3CDTF">2023-03-21T12:42:00Z</dcterms:created>
  <dcterms:modified xsi:type="dcterms:W3CDTF">2023-03-21T12:42:00Z</dcterms:modified>
</cp:coreProperties>
</file>